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10.odttf" ContentType="application/vnd.openxmlformats-officedocument.obfuscatedFont"/>
  <Override PartName="/word/fonts/font1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nts/font8.odttf" ContentType="application/vnd.openxmlformats-officedocument.obfuscatedFont"/>
  <Override PartName="/word/fonts/font9.odttf" ContentType="application/vnd.openxmlformats-officedocument.obfuscatedFont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odoni Bk BT" w:hAnsi="Bodoni Bk BT" w:cs="Bodoni Bk BT"/>
        </w:rPr>
      </w:pPr>
      <w:bookmarkStart w:id="0" w:name="_GoBack"/>
      <w:bookmarkEnd w:id="0"/>
      <w:r>
        <w:rPr>
          <w:rFonts w:hint="default" w:ascii="Bodoni Bk BT" w:hAnsi="Bodoni Bk BT" w:cs="Bodoni Bk BT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ge">
                  <wp:posOffset>2299335</wp:posOffset>
                </wp:positionV>
                <wp:extent cx="4010660" cy="430530"/>
                <wp:effectExtent l="0" t="0" r="0" b="0"/>
                <wp:wrapNone/>
                <wp:docPr id="1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660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both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C00000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C00000"/>
                                <w:sz w:val="48"/>
                                <w:szCs w:val="48"/>
                                <w:lang w:eastAsia="zh-CN"/>
                              </w:rPr>
                              <w:t>WEBINAR COVID SERIES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C00000"/>
                                <w:sz w:val="56"/>
                                <w:szCs w:val="56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84.6pt;margin-top:181.05pt;height:33.9pt;width:315.8pt;mso-position-vertical-relative:page;z-index:251663360;mso-width-relative:page;mso-height-relative:page;" filled="f" stroked="f" coordsize="21600,21600" o:gfxdata="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2FCRbdAAAADAEAAA8AAAAAAAAAAQAgAAAAIgAAAGRycy9kb3ducmV2LnhtbFBLAQIUABQA&#10;AAAIAIdO4kA+Ntq3sgEAAC8DAAAOAAAAAAAAAAEAIAAAACwBAABkcnMvZTJvRG9jLnhtbFBLBQYA&#10;AAAABgAGAFkBAAB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both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C00000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C00000"/>
                          <w:sz w:val="48"/>
                          <w:szCs w:val="48"/>
                          <w:lang w:eastAsia="zh-CN"/>
                        </w:rPr>
                        <w:t>WEBINAR COVID SERIES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C00000"/>
                          <w:sz w:val="56"/>
                          <w:szCs w:val="56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odoni Bk BT" w:hAnsi="Bodoni Bk BT" w:cs="Bodoni Bk B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3746500</wp:posOffset>
                </wp:positionV>
                <wp:extent cx="3003550" cy="340360"/>
                <wp:effectExtent l="0" t="0" r="0" b="0"/>
                <wp:wrapNone/>
                <wp:docPr id="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default" w:ascii="Bodoni Bk BT" w:hAnsi="Bodoni Bk BT" w:eastAsia="Microsoft YaHei" w:cs="Bodoni Bk BT"/>
                                <w:b/>
                                <w:bCs/>
                                <w:color w:val="0C0C0C"/>
                                <w:sz w:val="36"/>
                                <w:szCs w:val="36"/>
                                <w:lang/>
                              </w:rPr>
                            </w:pPr>
                            <w:r>
                              <w:rPr>
                                <w:rFonts w:hint="default" w:ascii="Bodoni Bk BT" w:hAnsi="Bodoni Bk BT" w:eastAsia="Microsoft YaHei" w:cs="Bodoni Bk BT"/>
                                <w:b/>
                                <w:bCs/>
                                <w:color w:val="0C0C0C"/>
                                <w:sz w:val="36"/>
                                <w:szCs w:val="36"/>
                                <w:lang/>
                              </w:rPr>
                              <w:t>Surabaya, 11 Juli 2020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252.5pt;margin-top:295pt;height:26.8pt;width:236.5pt;z-index:251725824;mso-width-relative:page;mso-height-relative:page;" filled="f" stroked="f" coordsize="21600,21600" o:gfxdata="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OazXnbAAAACwEAAA8AAAAAAAAAAQAgAAAAIgAAAGRycy9kb3ducmV2LnhtbFBLAQIUABQAAAAI&#10;AIdO4kBYnhFxsQEAAC4DAAAOAAAAAAAAAAEAIAAAACoBAABkcnMvZTJvRG9jLnhtbFBLBQYAAAAA&#10;BgAGAFkBAABN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center"/>
                        <w:textAlignment w:val="auto"/>
                        <w:rPr>
                          <w:rFonts w:hint="default" w:ascii="Bodoni Bk BT" w:hAnsi="Bodoni Bk BT" w:eastAsia="Microsoft YaHei" w:cs="Bodoni Bk BT"/>
                          <w:b/>
                          <w:bCs/>
                          <w:color w:val="0C0C0C"/>
                          <w:sz w:val="36"/>
                          <w:szCs w:val="36"/>
                          <w:lang/>
                        </w:rPr>
                      </w:pPr>
                      <w:r>
                        <w:rPr>
                          <w:rFonts w:hint="default" w:ascii="Bodoni Bk BT" w:hAnsi="Bodoni Bk BT" w:eastAsia="Microsoft YaHei" w:cs="Bodoni Bk BT"/>
                          <w:b/>
                          <w:bCs/>
                          <w:color w:val="0C0C0C"/>
                          <w:sz w:val="36"/>
                          <w:szCs w:val="36"/>
                          <w:lang/>
                        </w:rPr>
                        <w:t>Surabaya, 11 Juli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odoni Bk BT" w:hAnsi="Bodoni Bk BT" w:cs="Bodoni Bk BT"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ge">
                  <wp:posOffset>4104640</wp:posOffset>
                </wp:positionV>
                <wp:extent cx="8637270" cy="768985"/>
                <wp:effectExtent l="0" t="0" r="0" b="0"/>
                <wp:wrapNone/>
                <wp:docPr id="1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7270" cy="768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default" w:ascii="Bahnschrift" w:hAnsi="Bahnschrift" w:eastAsia="Microsoft YaHei" w:cs="Bahnschrift"/>
                                <w:b w:val="0"/>
                                <w:bCs w:val="0"/>
                                <w:color w:val="7F7F7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Bahnschrift" w:hAnsi="Bahnschrift" w:eastAsia="Microsoft YaHei" w:cs="Bahnschrift"/>
                                <w:b w:val="0"/>
                                <w:bCs w:val="0"/>
                                <w:color w:val="7F7F7F"/>
                                <w:sz w:val="28"/>
                                <w:szCs w:val="28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rFonts w:hint="default" w:ascii="Bahnschrift" w:hAnsi="Bahnschrift" w:eastAsia="Microsoft YaHei" w:cs="Bahnschrift"/>
                                <w:b w:val="0"/>
                                <w:bCs w:val="0"/>
                                <w:color w:val="7F7F7F"/>
                                <w:sz w:val="28"/>
                                <w:szCs w:val="28"/>
                                <w:lang w:eastAsia="zh-CN"/>
                              </w:rPr>
                              <w:t>elah mengikuti Webinar Covid Series yang diselenggarakan oleh PERKI Cabang Surabaya pada hari Sabtu, 11 Juli 2020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default" w:ascii="Bahnschrift" w:hAnsi="Bahnschrift" w:eastAsia="Microsoft YaHei" w:cs="Bahnschrift"/>
                                <w:b w:val="0"/>
                                <w:bCs w:val="0"/>
                                <w:color w:val="7F7F7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Bahnschrift" w:hAnsi="Bahnschrift" w:eastAsia="Microsoft YaHei" w:cs="Bahnschrift"/>
                                <w:b w:val="0"/>
                                <w:bCs w:val="0"/>
                                <w:color w:val="7F7F7F"/>
                                <w:sz w:val="28"/>
                                <w:szCs w:val="28"/>
                                <w:lang w:eastAsia="zh-CN"/>
                              </w:rPr>
                              <w:t>Pembicara :   SKP  ; Moderator:    SKP; Peserta :    SKP</w:t>
                            </w:r>
                            <w:r>
                              <w:rPr>
                                <w:rFonts w:hint="default" w:ascii="Bahnschrift" w:hAnsi="Bahnschrift" w:eastAsia="Microsoft YaHei" w:cs="Bahnschrift"/>
                                <w:b w:val="0"/>
                                <w:bCs w:val="0"/>
                                <w:color w:val="7F7F7F"/>
                                <w:sz w:val="28"/>
                                <w:szCs w:val="28"/>
                                <w:lang w:eastAsia="zh-CN"/>
                              </w:rPr>
                              <w:t>; Panitia :    SKP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24.6pt;margin-top:323.2pt;height:60.55pt;width:680.1pt;mso-position-vertical-relative:page;z-index:251666432;mso-width-relative:page;mso-height-relative:page;" filled="f" stroked="f" coordsize="21600,21600" o:gfxdata="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D8WCR2wAAAAsBAAAPAAAAAAAAAAEAIAAAACIAAABkcnMvZG93bnJldi54bWxQSwECFAAUAAAA&#10;CACHTuJATG7Oh7IBAAAvAwAADgAAAAAAAAABACAAAAAq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center"/>
                        <w:textAlignment w:val="auto"/>
                        <w:rPr>
                          <w:rFonts w:hint="default" w:ascii="Bahnschrift" w:hAnsi="Bahnschrift" w:eastAsia="Microsoft YaHei" w:cs="Bahnschrift"/>
                          <w:b w:val="0"/>
                          <w:bCs w:val="0"/>
                          <w:color w:val="7F7F7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default" w:ascii="Bahnschrift" w:hAnsi="Bahnschrift" w:eastAsia="Microsoft YaHei" w:cs="Bahnschrift"/>
                          <w:b w:val="0"/>
                          <w:bCs w:val="0"/>
                          <w:color w:val="7F7F7F"/>
                          <w:sz w:val="28"/>
                          <w:szCs w:val="28"/>
                          <w:lang w:eastAsia="zh-CN"/>
                        </w:rPr>
                        <w:t>t</w:t>
                      </w:r>
                      <w:r>
                        <w:rPr>
                          <w:rFonts w:hint="default" w:ascii="Bahnschrift" w:hAnsi="Bahnschrift" w:eastAsia="Microsoft YaHei" w:cs="Bahnschrift"/>
                          <w:b w:val="0"/>
                          <w:bCs w:val="0"/>
                          <w:color w:val="7F7F7F"/>
                          <w:sz w:val="28"/>
                          <w:szCs w:val="28"/>
                          <w:lang w:eastAsia="zh-CN"/>
                        </w:rPr>
                        <w:t>elah mengikuti Webinar Covid Series yang diselenggarakan oleh PERKI Cabang Surabaya pada hari Sabtu, 11 Juli 2020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center"/>
                        <w:textAlignment w:val="auto"/>
                        <w:rPr>
                          <w:rFonts w:hint="default" w:ascii="Bahnschrift" w:hAnsi="Bahnschrift" w:eastAsia="Microsoft YaHei" w:cs="Bahnschrift"/>
                          <w:b w:val="0"/>
                          <w:bCs w:val="0"/>
                          <w:color w:val="7F7F7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default" w:ascii="Bahnschrift" w:hAnsi="Bahnschrift" w:eastAsia="Microsoft YaHei" w:cs="Bahnschrift"/>
                          <w:b w:val="0"/>
                          <w:bCs w:val="0"/>
                          <w:color w:val="7F7F7F"/>
                          <w:sz w:val="28"/>
                          <w:szCs w:val="28"/>
                          <w:lang w:eastAsia="zh-CN"/>
                        </w:rPr>
                        <w:t>Pembicara :   SKP  ; Moderator:    SKP; Peserta :    SKP</w:t>
                      </w:r>
                      <w:r>
                        <w:rPr>
                          <w:rFonts w:hint="default" w:ascii="Bahnschrift" w:hAnsi="Bahnschrift" w:eastAsia="Microsoft YaHei" w:cs="Bahnschrift"/>
                          <w:b w:val="0"/>
                          <w:bCs w:val="0"/>
                          <w:color w:val="7F7F7F"/>
                          <w:sz w:val="28"/>
                          <w:szCs w:val="28"/>
                          <w:lang w:eastAsia="zh-CN"/>
                        </w:rPr>
                        <w:t>; Panitia :    SKP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odoni Bk BT" w:hAnsi="Bodoni Bk BT" w:cs="Bodoni Bk BT"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ge">
                  <wp:posOffset>3323590</wp:posOffset>
                </wp:positionV>
                <wp:extent cx="5173345" cy="683895"/>
                <wp:effectExtent l="0" t="0" r="0" b="0"/>
                <wp:wrapNone/>
                <wp:docPr id="1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345" cy="683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0" w:lineRule="exact"/>
                              <w:jc w:val="center"/>
                              <w:textAlignment w:val="auto"/>
                              <w:rPr>
                                <w:rFonts w:hint="default" w:ascii="Morning Star" w:hAnsi="Morning Star" w:eastAsia="Microsoft YaHei" w:cs="Morning Star"/>
                                <w:b w:val="0"/>
                                <w:bCs w:val="0"/>
                                <w:color w:val="C00000"/>
                                <w:sz w:val="64"/>
                                <w:szCs w:val="6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Morning Star" w:hAnsi="Morning Star" w:eastAsia="Microsoft YaHei" w:cs="Morning Star"/>
                                <w:b w:val="0"/>
                                <w:bCs w:val="0"/>
                                <w:color w:val="C00000"/>
                                <w:sz w:val="64"/>
                                <w:szCs w:val="6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rning Star" w:hAnsi="Morning Star" w:eastAsia="Microsoft YaHei" w:cs="Morning Star"/>
                                <w:b w:val="0"/>
                                <w:bCs w:val="0"/>
                                <w:color w:val="C00000"/>
                                <w:sz w:val="64"/>
                                <w:szCs w:val="64"/>
                                <w:lang w:eastAsia="zh-CN"/>
                              </w:rPr>
                              <w:t>____</w:t>
                            </w:r>
                            <w:r>
                              <w:rPr>
                                <w:rFonts w:hint="default" w:ascii="Morning Star" w:hAnsi="Morning Star" w:eastAsia="Microsoft YaHei" w:cs="Morning Star"/>
                                <w:b w:val="0"/>
                                <w:bCs w:val="0"/>
                                <w:color w:val="C00000"/>
                                <w:sz w:val="64"/>
                                <w:szCs w:val="64"/>
                                <w:lang w:eastAsia="zh-CN"/>
                              </w:rPr>
                              <w:t>________</w:t>
                            </w:r>
                            <w:r>
                              <w:rPr>
                                <w:rFonts w:hint="default" w:ascii="Morning Star" w:hAnsi="Morning Star" w:eastAsia="Microsoft YaHei" w:cs="Morning Star"/>
                                <w:b w:val="0"/>
                                <w:bCs w:val="0"/>
                                <w:color w:val="C00000"/>
                                <w:sz w:val="64"/>
                                <w:szCs w:val="64"/>
                                <w:lang w:eastAsia="zh-CN"/>
                              </w:rPr>
                              <w:t>_________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18.2pt;margin-top:261.7pt;height:53.85pt;width:407.35pt;mso-position-vertical-relative:page;z-index:251667456;mso-width-relative:page;mso-height-relative:page;" filled="f" stroked="f" coordsize="21600,21600" o:gfxdata="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W4XPl9wAAAAMAQAADwAAAAAAAAABACAAAAAiAAAAZHJzL2Rvd25yZXYueG1sUEsBAhQAFAAA&#10;AAgAh07iQINZC6iyAQAALwMAAA4AAAAAAAAAAQAgAAAAKwEAAGRycy9lMm9Eb2MueG1sUEsFBgAA&#10;AAAGAAYAWQEAAE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0" w:lineRule="exact"/>
                        <w:jc w:val="center"/>
                        <w:textAlignment w:val="auto"/>
                        <w:rPr>
                          <w:rFonts w:hint="default" w:ascii="Morning Star" w:hAnsi="Morning Star" w:eastAsia="Microsoft YaHei" w:cs="Morning Star"/>
                          <w:b w:val="0"/>
                          <w:bCs w:val="0"/>
                          <w:color w:val="C00000"/>
                          <w:sz w:val="64"/>
                          <w:szCs w:val="64"/>
                          <w:lang w:eastAsia="zh-CN"/>
                        </w:rPr>
                      </w:pPr>
                      <w:r>
                        <w:rPr>
                          <w:rFonts w:hint="default" w:ascii="Morning Star" w:hAnsi="Morning Star" w:eastAsia="Microsoft YaHei" w:cs="Morning Star"/>
                          <w:b w:val="0"/>
                          <w:bCs w:val="0"/>
                          <w:color w:val="C00000"/>
                          <w:sz w:val="64"/>
                          <w:szCs w:val="6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Morning Star" w:hAnsi="Morning Star" w:eastAsia="Microsoft YaHei" w:cs="Morning Star"/>
                          <w:b w:val="0"/>
                          <w:bCs w:val="0"/>
                          <w:color w:val="C00000"/>
                          <w:sz w:val="64"/>
                          <w:szCs w:val="64"/>
                          <w:lang w:eastAsia="zh-CN"/>
                        </w:rPr>
                        <w:t>____</w:t>
                      </w:r>
                      <w:r>
                        <w:rPr>
                          <w:rFonts w:hint="default" w:ascii="Morning Star" w:hAnsi="Morning Star" w:eastAsia="Microsoft YaHei" w:cs="Morning Star"/>
                          <w:b w:val="0"/>
                          <w:bCs w:val="0"/>
                          <w:color w:val="C00000"/>
                          <w:sz w:val="64"/>
                          <w:szCs w:val="64"/>
                          <w:lang w:eastAsia="zh-CN"/>
                        </w:rPr>
                        <w:t>________</w:t>
                      </w:r>
                      <w:r>
                        <w:rPr>
                          <w:rFonts w:hint="default" w:ascii="Morning Star" w:hAnsi="Morning Star" w:eastAsia="Microsoft YaHei" w:cs="Morning Star"/>
                          <w:b w:val="0"/>
                          <w:bCs w:val="0"/>
                          <w:color w:val="C00000"/>
                          <w:sz w:val="64"/>
                          <w:szCs w:val="64"/>
                          <w:lang w:eastAsia="zh-CN"/>
                        </w:rPr>
                        <w:t>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odoni Bk BT" w:hAnsi="Bodoni Bk BT" w:cs="Bodoni Bk BT"/>
          <w:sz w:val="21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-534670</wp:posOffset>
            </wp:positionH>
            <wp:positionV relativeFrom="paragraph">
              <wp:posOffset>-840740</wp:posOffset>
            </wp:positionV>
            <wp:extent cx="1275080" cy="1275080"/>
            <wp:effectExtent l="0" t="0" r="7620" b="7620"/>
            <wp:wrapNone/>
            <wp:docPr id="23" name="Picture 23" descr="Logo I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o ID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Bodoni Bk BT" w:hAnsi="Bodoni Bk BT" w:cs="Bodoni Bk BT"/>
          <w:sz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7905115</wp:posOffset>
            </wp:positionH>
            <wp:positionV relativeFrom="paragraph">
              <wp:posOffset>-944245</wp:posOffset>
            </wp:positionV>
            <wp:extent cx="1513840" cy="1513840"/>
            <wp:effectExtent l="0" t="0" r="10160" b="10160"/>
            <wp:wrapNone/>
            <wp:docPr id="19" name="Picture 19" descr="logo-per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-perk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Bodoni Bk BT" w:hAnsi="Bodoni Bk BT" w:cs="Bodoni Bk BT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1291590</wp:posOffset>
            </wp:positionH>
            <wp:positionV relativeFrom="paragraph">
              <wp:posOffset>4526915</wp:posOffset>
            </wp:positionV>
            <wp:extent cx="1395095" cy="666115"/>
            <wp:effectExtent l="0" t="0" r="1905" b="6985"/>
            <wp:wrapNone/>
            <wp:docPr id="7" name="Picture 7" descr="Scan TTD dr. Le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an TTD dr. Lef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Bodoni Bk BT" w:hAnsi="Bodoni Bk BT" w:cs="Bodoni Bk BT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6162675</wp:posOffset>
            </wp:positionH>
            <wp:positionV relativeFrom="paragraph">
              <wp:posOffset>4490085</wp:posOffset>
            </wp:positionV>
            <wp:extent cx="1942465" cy="723900"/>
            <wp:effectExtent l="0" t="0" r="635" b="0"/>
            <wp:wrapNone/>
            <wp:docPr id="1" name="Picture 1" descr="TTD dr Dy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TD dr Dya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Bodoni Bk BT" w:hAnsi="Bodoni Bk BT" w:cs="Bodoni Bk BT"/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5107305</wp:posOffset>
                </wp:positionH>
                <wp:positionV relativeFrom="page">
                  <wp:posOffset>6404610</wp:posOffset>
                </wp:positionV>
                <wp:extent cx="4063365" cy="431800"/>
                <wp:effectExtent l="0" t="4445" r="635" b="0"/>
                <wp:wrapNone/>
                <wp:docPr id="6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3365" cy="431943"/>
                          <a:chOff x="12128" y="9152"/>
                          <a:chExt cx="2920" cy="555"/>
                        </a:xfrm>
                      </wpg:grpSpPr>
                      <wps:wsp>
                        <wps:cNvPr id="4" name="文本框 1"/>
                        <wps:cNvSpPr txBox="1"/>
                        <wps:spPr>
                          <a:xfrm>
                            <a:off x="12308" y="9270"/>
                            <a:ext cx="2450" cy="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center"/>
                                <w:textAlignment w:val="auto"/>
                                <w:rPr>
                                  <w:rFonts w:hint="default" w:ascii="Bodoni Bk BT" w:hAnsi="Bodoni Bk BT" w:eastAsia="Microsoft YaHei" w:cs="Bodoni Bk BT"/>
                                  <w:b/>
                                  <w:bCs/>
                                  <w:color w:val="0C0C0C"/>
                                  <w:sz w:val="40"/>
                                  <w:szCs w:val="40"/>
                                  <w:lang/>
                                </w:rPr>
                              </w:pPr>
                              <w:r>
                                <w:rPr>
                                  <w:rFonts w:hint="default" w:ascii="Bodoni Bk BT" w:hAnsi="Bodoni Bk BT" w:eastAsia="Microsoft YaHei" w:cs="Bodoni Bk BT"/>
                                  <w:b/>
                                  <w:bCs/>
                                  <w:color w:val="0C0C0C"/>
                                  <w:sz w:val="40"/>
                                  <w:szCs w:val="40"/>
                                </w:rPr>
                                <w:t>Dr.</w:t>
                              </w:r>
                              <w:r>
                                <w:rPr>
                                  <w:rFonts w:hint="default" w:ascii="Bodoni Bk BT" w:hAnsi="Bodoni Bk BT" w:eastAsia="Microsoft YaHei" w:cs="Bodoni Bk BT"/>
                                  <w:b/>
                                  <w:bCs/>
                                  <w:color w:val="0C0C0C"/>
                                  <w:sz w:val="40"/>
                                  <w:szCs w:val="40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Bodoni Bk BT" w:hAnsi="Bodoni Bk BT" w:eastAsia="Microsoft YaHei" w:cs="Bodoni Bk BT"/>
                                  <w:b/>
                                  <w:bCs/>
                                  <w:color w:val="0C0C0C"/>
                                  <w:sz w:val="40"/>
                                  <w:szCs w:val="40"/>
                                </w:rPr>
                                <w:t>dr. Dyana Sarvasti,</w:t>
                              </w:r>
                              <w:r>
                                <w:rPr>
                                  <w:rFonts w:hint="default" w:ascii="Bodoni Bk BT" w:hAnsi="Bodoni Bk BT" w:eastAsia="Microsoft YaHei" w:cs="Bodoni Bk BT"/>
                                  <w:b/>
                                  <w:bCs/>
                                  <w:color w:val="0C0C0C"/>
                                  <w:sz w:val="40"/>
                                  <w:szCs w:val="40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Bodoni Bk BT" w:hAnsi="Bodoni Bk BT" w:eastAsia="Microsoft YaHei" w:cs="Bodoni Bk BT"/>
                                  <w:b/>
                                  <w:bCs/>
                                  <w:color w:val="0C0C0C"/>
                                  <w:sz w:val="40"/>
                                  <w:szCs w:val="40"/>
                                </w:rPr>
                                <w:t>Sp.JP</w:t>
                              </w:r>
                              <w:r>
                                <w:rPr>
                                  <w:rFonts w:hint="default" w:ascii="Bodoni Bk BT" w:hAnsi="Bodoni Bk BT" w:eastAsia="Microsoft YaHei" w:cs="Bodoni Bk BT"/>
                                  <w:b/>
                                  <w:bCs/>
                                  <w:color w:val="0C0C0C"/>
                                  <w:sz w:val="40"/>
                                  <w:szCs w:val="40"/>
                                  <w:lang/>
                                </w:rPr>
                                <w:t>(K)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5" name="直线 62"/>
                        <wps:cNvCnPr/>
                        <wps:spPr>
                          <a:xfrm>
                            <a:off x="12128" y="9152"/>
                            <a:ext cx="292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A6A6A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402.15pt;margin-top:504.3pt;height:34pt;width:319.95pt;mso-position-vertical-relative:page;z-index:251661312;mso-width-relative:page;mso-height-relative:page;" coordorigin="12128,9152" coordsize="2920,555" o:gfxdata="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Bpucdg&#10;2wAAAA4BAAAPAAAAAAAAAAEAIAAAACIAAABkcnMvZG93bnJldi54bWxQSwECFAAUAAAACACHTuJA&#10;pP5XbckCAABiBgAADgAAAAAAAAABACAAAAAqAQAAZHJzL2Uyb0RvYy54bWxQSwUGAAAAAAYABgBZ&#10;AQAAZQYAAAAA&#10;">
                <o:lock v:ext="edit" aspectratio="f"/>
                <v:shape id="文本框 1" o:spid="_x0000_s1026" o:spt="202" type="#_x0000_t202" style="position:absolute;left:12308;top:9270;height:437;width:2450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center"/>
                          <w:textAlignment w:val="auto"/>
                          <w:rPr>
                            <w:rFonts w:hint="default" w:ascii="Bodoni Bk BT" w:hAnsi="Bodoni Bk BT" w:eastAsia="Microsoft YaHei" w:cs="Bodoni Bk BT"/>
                            <w:b/>
                            <w:bCs/>
                            <w:color w:val="0C0C0C"/>
                            <w:sz w:val="40"/>
                            <w:szCs w:val="40"/>
                            <w:lang/>
                          </w:rPr>
                        </w:pPr>
                        <w:r>
                          <w:rPr>
                            <w:rFonts w:hint="default" w:ascii="Bodoni Bk BT" w:hAnsi="Bodoni Bk BT" w:eastAsia="Microsoft YaHei" w:cs="Bodoni Bk BT"/>
                            <w:b/>
                            <w:bCs/>
                            <w:color w:val="0C0C0C"/>
                            <w:sz w:val="40"/>
                            <w:szCs w:val="40"/>
                          </w:rPr>
                          <w:t>Dr.</w:t>
                        </w:r>
                        <w:r>
                          <w:rPr>
                            <w:rFonts w:hint="default" w:ascii="Bodoni Bk BT" w:hAnsi="Bodoni Bk BT" w:eastAsia="Microsoft YaHei" w:cs="Bodoni Bk BT"/>
                            <w:b/>
                            <w:bCs/>
                            <w:color w:val="0C0C0C"/>
                            <w:sz w:val="40"/>
                            <w:szCs w:val="40"/>
                            <w:lang/>
                          </w:rPr>
                          <w:t xml:space="preserve"> </w:t>
                        </w:r>
                        <w:r>
                          <w:rPr>
                            <w:rFonts w:hint="default" w:ascii="Bodoni Bk BT" w:hAnsi="Bodoni Bk BT" w:eastAsia="Microsoft YaHei" w:cs="Bodoni Bk BT"/>
                            <w:b/>
                            <w:bCs/>
                            <w:color w:val="0C0C0C"/>
                            <w:sz w:val="40"/>
                            <w:szCs w:val="40"/>
                          </w:rPr>
                          <w:t>dr. Dyana Sarvasti,</w:t>
                        </w:r>
                        <w:r>
                          <w:rPr>
                            <w:rFonts w:hint="default" w:ascii="Bodoni Bk BT" w:hAnsi="Bodoni Bk BT" w:eastAsia="Microsoft YaHei" w:cs="Bodoni Bk BT"/>
                            <w:b/>
                            <w:bCs/>
                            <w:color w:val="0C0C0C"/>
                            <w:sz w:val="40"/>
                            <w:szCs w:val="40"/>
                            <w:lang/>
                          </w:rPr>
                          <w:t xml:space="preserve"> </w:t>
                        </w:r>
                        <w:r>
                          <w:rPr>
                            <w:rFonts w:hint="default" w:ascii="Bodoni Bk BT" w:hAnsi="Bodoni Bk BT" w:eastAsia="Microsoft YaHei" w:cs="Bodoni Bk BT"/>
                            <w:b/>
                            <w:bCs/>
                            <w:color w:val="0C0C0C"/>
                            <w:sz w:val="40"/>
                            <w:szCs w:val="40"/>
                          </w:rPr>
                          <w:t>Sp.JP</w:t>
                        </w:r>
                        <w:r>
                          <w:rPr>
                            <w:rFonts w:hint="default" w:ascii="Bodoni Bk BT" w:hAnsi="Bodoni Bk BT" w:eastAsia="Microsoft YaHei" w:cs="Bodoni Bk BT"/>
                            <w:b/>
                            <w:bCs/>
                            <w:color w:val="0C0C0C"/>
                            <w:sz w:val="40"/>
                            <w:szCs w:val="40"/>
                            <w:lang/>
                          </w:rPr>
                          <w:t>(K)</w:t>
                        </w:r>
                      </w:p>
                    </w:txbxContent>
                  </v:textbox>
                </v:shape>
                <v:line id="直线 62" o:spid="_x0000_s1026" o:spt="20" style="position:absolute;left:12128;top:9152;height:1;width:2920;" filled="f" stroked="t" coordsize="21600,21600" o:gfxdata="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I7bi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Bodoni Bk BT" w:hAnsi="Bodoni Bk BT" w:cs="Bodoni Bk BT"/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ge">
                  <wp:posOffset>6403975</wp:posOffset>
                </wp:positionV>
                <wp:extent cx="4078605" cy="431165"/>
                <wp:effectExtent l="0" t="4445" r="10795" b="0"/>
                <wp:wrapNone/>
                <wp:docPr id="16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8605" cy="431165"/>
                          <a:chOff x="12128" y="9152"/>
                          <a:chExt cx="2920" cy="554"/>
                        </a:xfrm>
                      </wpg:grpSpPr>
                      <wps:wsp>
                        <wps:cNvPr id="17" name="文本框 1"/>
                        <wps:cNvSpPr txBox="1"/>
                        <wps:spPr>
                          <a:xfrm>
                            <a:off x="12418" y="9270"/>
                            <a:ext cx="2340" cy="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center"/>
                                <w:textAlignment w:val="auto"/>
                                <w:rPr>
                                  <w:rFonts w:hint="default" w:ascii="Bodoni Bk BT" w:hAnsi="Bodoni Bk BT" w:eastAsia="Microsoft YaHei" w:cs="Bodoni Bk BT"/>
                                  <w:b/>
                                  <w:bCs/>
                                  <w:color w:val="0C0C0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default" w:ascii="Bodoni Bk BT" w:hAnsi="Bodoni Bk BT" w:eastAsia="Microsoft YaHei" w:cs="Bodoni Bk BT"/>
                                  <w:b/>
                                  <w:bCs/>
                                  <w:color w:val="0C0C0C"/>
                                  <w:sz w:val="40"/>
                                  <w:szCs w:val="40"/>
                                </w:rPr>
                                <w:t>D</w:t>
                              </w:r>
                              <w:r>
                                <w:rPr>
                                  <w:rFonts w:hint="default" w:ascii="Bodoni Bk BT" w:hAnsi="Bodoni Bk BT" w:eastAsia="Microsoft YaHei" w:cs="Bodoni Bk BT"/>
                                  <w:b/>
                                  <w:bCs/>
                                  <w:color w:val="0C0C0C"/>
                                  <w:sz w:val="40"/>
                                  <w:szCs w:val="40"/>
                                  <w:lang/>
                                </w:rPr>
                                <w:t>r</w:t>
                              </w:r>
                              <w:r>
                                <w:rPr>
                                  <w:rFonts w:hint="default" w:ascii="Bodoni Bk BT" w:hAnsi="Bodoni Bk BT" w:eastAsia="Microsoft YaHei" w:cs="Bodoni Bk BT"/>
                                  <w:b/>
                                  <w:bCs/>
                                  <w:color w:val="0C0C0C"/>
                                  <w:sz w:val="40"/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rFonts w:hint="default" w:ascii="Bodoni Bk BT" w:hAnsi="Bodoni Bk BT" w:eastAsia="Microsoft YaHei" w:cs="Bodoni Bk BT"/>
                                  <w:b/>
                                  <w:bCs/>
                                  <w:color w:val="0C0C0C"/>
                                  <w:sz w:val="40"/>
                                  <w:szCs w:val="40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Bodoni Bk BT" w:hAnsi="Bodoni Bk BT" w:eastAsia="Microsoft YaHei" w:cs="Bodoni Bk BT"/>
                                  <w:b/>
                                  <w:bCs/>
                                  <w:color w:val="0C0C0C"/>
                                  <w:sz w:val="40"/>
                                  <w:szCs w:val="40"/>
                                </w:rPr>
                                <w:t>dr.</w:t>
                              </w:r>
                              <w:r>
                                <w:rPr>
                                  <w:rFonts w:hint="default" w:ascii="Bodoni Bk BT" w:hAnsi="Bodoni Bk BT" w:eastAsia="Microsoft YaHei" w:cs="Bodoni Bk BT"/>
                                  <w:b/>
                                  <w:bCs/>
                                  <w:color w:val="0C0C0C"/>
                                  <w:sz w:val="40"/>
                                  <w:szCs w:val="40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Bodoni Bk BT" w:hAnsi="Bodoni Bk BT" w:eastAsia="Microsoft YaHei" w:cs="Bodoni Bk BT"/>
                                  <w:b/>
                                  <w:bCs/>
                                  <w:color w:val="0C0C0C"/>
                                  <w:sz w:val="40"/>
                                  <w:szCs w:val="40"/>
                                </w:rPr>
                                <w:t>Achmad Lefi,</w:t>
                              </w:r>
                              <w:r>
                                <w:rPr>
                                  <w:rFonts w:hint="default" w:ascii="Bodoni Bk BT" w:hAnsi="Bodoni Bk BT" w:eastAsia="Microsoft YaHei" w:cs="Bodoni Bk BT"/>
                                  <w:b/>
                                  <w:bCs/>
                                  <w:color w:val="0C0C0C"/>
                                  <w:sz w:val="40"/>
                                  <w:szCs w:val="40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Bodoni Bk BT" w:hAnsi="Bodoni Bk BT" w:eastAsia="Microsoft YaHei" w:cs="Bodoni Bk BT"/>
                                  <w:b/>
                                  <w:bCs/>
                                  <w:color w:val="0C0C0C"/>
                                  <w:sz w:val="40"/>
                                  <w:szCs w:val="40"/>
                                </w:rPr>
                                <w:t>Sp.JP (K)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18" name="直线 62"/>
                        <wps:cNvCnPr/>
                        <wps:spPr>
                          <a:xfrm>
                            <a:off x="12128" y="9152"/>
                            <a:ext cx="292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A6A6A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15.1pt;margin-top:504.25pt;height:33.95pt;width:321.15pt;mso-position-vertical-relative:page;z-index:251671552;mso-width-relative:page;mso-height-relative:page;" coordorigin="12128,9152" coordsize="2920,554" o:gfxdata="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uapfKdsA&#10;AAALAQAADwAAAAAAAAABACAAAAAiAAAAZHJzL2Rvd25yZXYueG1sUEsBAhQAFAAAAAgAh07iQD5J&#10;JOvHAgAAZQYAAA4AAAAAAAAAAQAgAAAAKgEAAGRycy9lMm9Eb2MueG1sUEsFBgAAAAAGAAYAWQEA&#10;AGMGAAAAAA==&#10;">
                <o:lock v:ext="edit" aspectratio="f"/>
                <v:shape id="文本框 1" o:spid="_x0000_s1026" o:spt="202" type="#_x0000_t202" style="position:absolute;left:12418;top:9270;height:437;width:234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center"/>
                          <w:textAlignment w:val="auto"/>
                          <w:rPr>
                            <w:rFonts w:hint="default" w:ascii="Bodoni Bk BT" w:hAnsi="Bodoni Bk BT" w:eastAsia="Microsoft YaHei" w:cs="Bodoni Bk BT"/>
                            <w:b/>
                            <w:bCs/>
                            <w:color w:val="0C0C0C"/>
                            <w:sz w:val="40"/>
                            <w:szCs w:val="40"/>
                          </w:rPr>
                        </w:pPr>
                        <w:r>
                          <w:rPr>
                            <w:rFonts w:hint="default" w:ascii="Bodoni Bk BT" w:hAnsi="Bodoni Bk BT" w:eastAsia="Microsoft YaHei" w:cs="Bodoni Bk BT"/>
                            <w:b/>
                            <w:bCs/>
                            <w:color w:val="0C0C0C"/>
                            <w:sz w:val="40"/>
                            <w:szCs w:val="40"/>
                          </w:rPr>
                          <w:t>D</w:t>
                        </w:r>
                        <w:r>
                          <w:rPr>
                            <w:rFonts w:hint="default" w:ascii="Bodoni Bk BT" w:hAnsi="Bodoni Bk BT" w:eastAsia="Microsoft YaHei" w:cs="Bodoni Bk BT"/>
                            <w:b/>
                            <w:bCs/>
                            <w:color w:val="0C0C0C"/>
                            <w:sz w:val="40"/>
                            <w:szCs w:val="40"/>
                            <w:lang/>
                          </w:rPr>
                          <w:t>r</w:t>
                        </w:r>
                        <w:r>
                          <w:rPr>
                            <w:rFonts w:hint="default" w:ascii="Bodoni Bk BT" w:hAnsi="Bodoni Bk BT" w:eastAsia="Microsoft YaHei" w:cs="Bodoni Bk BT"/>
                            <w:b/>
                            <w:bCs/>
                            <w:color w:val="0C0C0C"/>
                            <w:sz w:val="40"/>
                            <w:szCs w:val="40"/>
                          </w:rPr>
                          <w:t>.</w:t>
                        </w:r>
                        <w:r>
                          <w:rPr>
                            <w:rFonts w:hint="default" w:ascii="Bodoni Bk BT" w:hAnsi="Bodoni Bk BT" w:eastAsia="Microsoft YaHei" w:cs="Bodoni Bk BT"/>
                            <w:b/>
                            <w:bCs/>
                            <w:color w:val="0C0C0C"/>
                            <w:sz w:val="40"/>
                            <w:szCs w:val="40"/>
                            <w:lang/>
                          </w:rPr>
                          <w:t xml:space="preserve"> </w:t>
                        </w:r>
                        <w:r>
                          <w:rPr>
                            <w:rFonts w:hint="default" w:ascii="Bodoni Bk BT" w:hAnsi="Bodoni Bk BT" w:eastAsia="Microsoft YaHei" w:cs="Bodoni Bk BT"/>
                            <w:b/>
                            <w:bCs/>
                            <w:color w:val="0C0C0C"/>
                            <w:sz w:val="40"/>
                            <w:szCs w:val="40"/>
                          </w:rPr>
                          <w:t>dr.</w:t>
                        </w:r>
                        <w:r>
                          <w:rPr>
                            <w:rFonts w:hint="default" w:ascii="Bodoni Bk BT" w:hAnsi="Bodoni Bk BT" w:eastAsia="Microsoft YaHei" w:cs="Bodoni Bk BT"/>
                            <w:b/>
                            <w:bCs/>
                            <w:color w:val="0C0C0C"/>
                            <w:sz w:val="40"/>
                            <w:szCs w:val="40"/>
                            <w:lang/>
                          </w:rPr>
                          <w:t xml:space="preserve"> </w:t>
                        </w:r>
                        <w:r>
                          <w:rPr>
                            <w:rFonts w:hint="default" w:ascii="Bodoni Bk BT" w:hAnsi="Bodoni Bk BT" w:eastAsia="Microsoft YaHei" w:cs="Bodoni Bk BT"/>
                            <w:b/>
                            <w:bCs/>
                            <w:color w:val="0C0C0C"/>
                            <w:sz w:val="40"/>
                            <w:szCs w:val="40"/>
                          </w:rPr>
                          <w:t>Achmad Lefi,</w:t>
                        </w:r>
                        <w:r>
                          <w:rPr>
                            <w:rFonts w:hint="default" w:ascii="Bodoni Bk BT" w:hAnsi="Bodoni Bk BT" w:eastAsia="Microsoft YaHei" w:cs="Bodoni Bk BT"/>
                            <w:b/>
                            <w:bCs/>
                            <w:color w:val="0C0C0C"/>
                            <w:sz w:val="40"/>
                            <w:szCs w:val="40"/>
                            <w:lang/>
                          </w:rPr>
                          <w:t xml:space="preserve"> </w:t>
                        </w:r>
                        <w:r>
                          <w:rPr>
                            <w:rFonts w:hint="default" w:ascii="Bodoni Bk BT" w:hAnsi="Bodoni Bk BT" w:eastAsia="Microsoft YaHei" w:cs="Bodoni Bk BT"/>
                            <w:b/>
                            <w:bCs/>
                            <w:color w:val="0C0C0C"/>
                            <w:sz w:val="40"/>
                            <w:szCs w:val="40"/>
                          </w:rPr>
                          <w:t>Sp.JP (K)</w:t>
                        </w:r>
                      </w:p>
                    </w:txbxContent>
                  </v:textbox>
                </v:shape>
                <v:line id="直线 62" o:spid="_x0000_s1026" o:spt="20" style="position:absolute;left:12128;top:9152;height:1;width:2920;" filled="f" stroked="t" coordsize="21600,21600" o:gfxdata="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VrNrsAAADb&#10;AAAADwAAAAAAAAABACAAAAAiAAAAZHJzL2Rvd25yZXYueG1sUEsBAhQAFAAAAAgAh07iQDMvBZ47&#10;AAAAOQAAABAAAAAAAAAAAQAgAAAACgEAAGRycy9zaGFwZXhtbC54bWxQSwUGAAAAAAYABgBbAQAA&#10;tAMAAAAA&#10;">
                  <v:fill on="f" focussize="0,0"/>
                  <v:stroke color="#A6A6A6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Bodoni Bk BT" w:hAnsi="Bodoni Bk BT" w:cs="Bodoni Bk B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5671185</wp:posOffset>
                </wp:positionH>
                <wp:positionV relativeFrom="paragraph">
                  <wp:posOffset>4218305</wp:posOffset>
                </wp:positionV>
                <wp:extent cx="3003550" cy="340360"/>
                <wp:effectExtent l="0" t="0" r="0" b="0"/>
                <wp:wrapNone/>
                <wp:docPr id="2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default" w:ascii="Bodoni Bk BT" w:hAnsi="Bodoni Bk BT" w:eastAsia="Microsoft YaHei" w:cs="Bodoni Bk BT"/>
                                <w:b/>
                                <w:bCs/>
                                <w:color w:val="0C0C0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Bodoni Bk BT" w:hAnsi="Bodoni Bk BT" w:eastAsia="Microsoft YaHei" w:cs="Bodoni Bk BT"/>
                                <w:b/>
                                <w:bCs/>
                                <w:color w:val="0C0C0C"/>
                                <w:sz w:val="36"/>
                                <w:szCs w:val="36"/>
                              </w:rPr>
                              <w:t>Ketua Webinar Series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446.55pt;margin-top:332.15pt;height:26.8pt;width:236.5pt;z-index:251689984;mso-width-relative:page;mso-height-relative:page;" filled="f" stroked="f" coordsize="21600,21600" wrapcoords="680 3103 20920 3103 20920 18497 680 18497 680 3103" o:gfxdata="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+ey+r3AAAAAwBAAAPAAAAAAAAAAEAIAAAACIAAABkcnMvZG93bnJldi54bWxQSwECFAAUAAAA&#10;CACHTuJAGj2b0LEBAAAvAwAADgAAAAAAAAABACAAAAAr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center"/>
                        <w:textAlignment w:val="auto"/>
                        <w:rPr>
                          <w:rFonts w:hint="default" w:ascii="Bodoni Bk BT" w:hAnsi="Bodoni Bk BT" w:eastAsia="Microsoft YaHei" w:cs="Bodoni Bk BT"/>
                          <w:b/>
                          <w:bCs/>
                          <w:color w:val="0C0C0C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Bodoni Bk BT" w:hAnsi="Bodoni Bk BT" w:eastAsia="Microsoft YaHei" w:cs="Bodoni Bk BT"/>
                          <w:b/>
                          <w:bCs/>
                          <w:color w:val="0C0C0C"/>
                          <w:sz w:val="36"/>
                          <w:szCs w:val="36"/>
                        </w:rPr>
                        <w:t>Ketua Webinar Series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odoni Bk BT" w:hAnsi="Bodoni Bk BT" w:cs="Bodoni Bk B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4264025</wp:posOffset>
                </wp:positionV>
                <wp:extent cx="3003550" cy="340360"/>
                <wp:effectExtent l="0" t="0" r="0" b="0"/>
                <wp:wrapNone/>
                <wp:docPr id="2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349" cy="340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default" w:ascii="Bodoni Bk BT" w:hAnsi="Bodoni Bk BT" w:eastAsia="Microsoft YaHei" w:cs="Bodoni Bk BT"/>
                                <w:b/>
                                <w:bCs/>
                                <w:color w:val="0C0C0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Bodoni Bk BT" w:hAnsi="Bodoni Bk BT" w:eastAsia="Microsoft YaHei" w:cs="Bodoni Bk BT"/>
                                <w:b/>
                                <w:bCs/>
                                <w:color w:val="0C0C0C"/>
                                <w:sz w:val="36"/>
                                <w:szCs w:val="36"/>
                              </w:rPr>
                              <w:t>Ketua PERKI Surabaya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47.05pt;margin-top:335.75pt;height:26.8pt;width:236.5pt;z-index:251673600;mso-width-relative:page;mso-height-relative:page;" filled="f" stroked="f" coordsize="21600,21600" o:gfxdata="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2zB7HbAAAACgEAAA8AAAAAAAAAAQAgAAAAIgAAAGRycy9kb3ducmV2LnhtbFBLAQIUABQAAAAI&#10;AIdO4kDWoNvBsQEAAC8DAAAOAAAAAAAAAAEAIAAAACoBAABkcnMvZTJvRG9jLnhtbFBLBQYAAAAA&#10;BgAGAFkBAABN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center"/>
                        <w:textAlignment w:val="auto"/>
                        <w:rPr>
                          <w:rFonts w:hint="default" w:ascii="Bodoni Bk BT" w:hAnsi="Bodoni Bk BT" w:eastAsia="Microsoft YaHei" w:cs="Bodoni Bk BT"/>
                          <w:b/>
                          <w:bCs/>
                          <w:color w:val="0C0C0C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Bodoni Bk BT" w:hAnsi="Bodoni Bk BT" w:eastAsia="Microsoft YaHei" w:cs="Bodoni Bk BT"/>
                          <w:b/>
                          <w:bCs/>
                          <w:color w:val="0C0C0C"/>
                          <w:sz w:val="36"/>
                          <w:szCs w:val="36"/>
                        </w:rPr>
                        <w:t>Ketua PERKI Surabaya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odoni Bk BT" w:hAnsi="Bodoni Bk BT" w:cs="Bodoni Bk B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ge">
                  <wp:posOffset>1273175</wp:posOffset>
                </wp:positionV>
                <wp:extent cx="5580380" cy="70739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9930" y="2319020"/>
                          <a:ext cx="5170170" cy="1338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0" w:lineRule="exact"/>
                              <w:jc w:val="center"/>
                              <w:textAlignment w:val="auto"/>
                              <w:rPr>
                                <w:rFonts w:hint="default" w:ascii="Bodoni Bd BT" w:hAnsi="Bodoni Bd BT" w:eastAsia="LiSu" w:cs="Bodoni Bd BT"/>
                                <w:color w:val="C00000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Bodoni Bd BT" w:hAnsi="Bodoni Bd BT" w:eastAsia="LiSu" w:cs="Bodoni Bd BT"/>
                                <w:color w:val="C00000"/>
                                <w:sz w:val="96"/>
                                <w:szCs w:val="96"/>
                                <w:lang w:eastAsia="zh-CN"/>
                              </w:rPr>
                              <w:t>SERTIFIKAT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16.85pt;margin-top:100.25pt;height:55.7pt;width:439.4pt;mso-position-vertical-relative:page;z-index:251660288;mso-width-relative:page;mso-height-relative:page;" filled="f" stroked="f" coordsize="21600,21600" o:gfxdata="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IntFUtsAAAAMAQAADwAAAAAAAAABACAAAAAiAAAAZHJzL2Rvd25yZXYu&#10;eG1sUEsBAhQAFAAAAAgAh07iQLzaKmcxAgAAMgQAAA4AAAAAAAAAAQAgAAAAK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0" w:lineRule="exact"/>
                        <w:jc w:val="center"/>
                        <w:textAlignment w:val="auto"/>
                        <w:rPr>
                          <w:rFonts w:hint="default" w:ascii="Bodoni Bd BT" w:hAnsi="Bodoni Bd BT" w:eastAsia="LiSu" w:cs="Bodoni Bd BT"/>
                          <w:color w:val="C00000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hint="default" w:ascii="Bodoni Bd BT" w:hAnsi="Bodoni Bd BT" w:eastAsia="LiSu" w:cs="Bodoni Bd BT"/>
                          <w:color w:val="C00000"/>
                          <w:sz w:val="96"/>
                          <w:szCs w:val="96"/>
                          <w:lang w:eastAsia="zh-CN"/>
                        </w:rPr>
                        <w:t>SERTIFIKAT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odoni Bk BT" w:hAnsi="Bodoni Bk BT" w:cs="Bodoni Bk BT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ge">
                  <wp:posOffset>2123440</wp:posOffset>
                </wp:positionV>
                <wp:extent cx="5313045" cy="635"/>
                <wp:effectExtent l="0" t="0" r="0" b="0"/>
                <wp:wrapNone/>
                <wp:docPr id="11" name="直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0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A6A6A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9" o:spid="_x0000_s1026" o:spt="20" style="position:absolute;left:0pt;margin-left:127.4pt;margin-top:167.2pt;height:0.05pt;width:418.35pt;mso-position-vertical-relative:page;z-index:251664384;mso-width-relative:page;mso-height-relative:page;" filled="f" stroked="t" coordsize="21600,21600" o:gfxdata="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Agfpp2AAAAAwBAAAPAAAAAAAAAAEAIAAA&#10;ACIAAABkcnMvZG93bnJldi54bWxQSwECFAAUAAAACACHTuJAVglaVtMBAACRAwAADgAAAAAAAAAB&#10;ACAAAAAnAQAAZHJzL2Uyb0RvYy54bWxQSwUGAAAAAAYABgBZAQAAbAUAAAAA&#10;">
                <v:fill on="f" focussize="0,0"/>
                <v:stroke color="#A6A6A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Bodoni Bk BT" w:hAnsi="Bodoni Bk BT" w:cs="Bodoni Bk BT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ge">
                  <wp:posOffset>2924810</wp:posOffset>
                </wp:positionV>
                <wp:extent cx="6812915" cy="440055"/>
                <wp:effectExtent l="0" t="0" r="0" b="0"/>
                <wp:wrapNone/>
                <wp:docPr id="1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2915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center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595959"/>
                                <w:sz w:val="48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595959"/>
                                <w:sz w:val="48"/>
                                <w:szCs w:val="48"/>
                                <w:lang w:eastAsia="zh-CN"/>
                              </w:rPr>
                              <w:t>DIBERIKAN KEPADA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61.65pt;margin-top:230.3pt;height:34.65pt;width:536.45pt;mso-position-vertical-relative:page;z-index:251665408;mso-width-relative:page;mso-height-relative:page;" filled="f" stroked="f" coordsize="21600,21600" o:gfxdata="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tr8DtwAAAAMAQAADwAAAAAAAAABACAAAAAiAAAAZHJzL2Rvd25yZXYueG1sUEsBAhQAFAAA&#10;AAgAh07iQEpedlmyAQAALwMAAA4AAAAAAAAAAQAgAAAAKwEAAGRycy9lMm9Eb2MueG1sUEsFBgAA&#10;AAAGAAYAWQEAAE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center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595959"/>
                          <w:sz w:val="48"/>
                          <w:szCs w:val="48"/>
                          <w:lang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595959"/>
                          <w:sz w:val="48"/>
                          <w:szCs w:val="48"/>
                          <w:lang w:eastAsia="zh-CN"/>
                        </w:rPr>
                        <w:t>DIBERIKAN KEPADA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odoni Bk BT" w:hAnsi="Bodoni Bk BT" w:cs="Bodoni Bk B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7216140</wp:posOffset>
                </wp:positionV>
                <wp:extent cx="2686050" cy="9099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90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20" w:lineRule="auto"/>
                              <w:jc w:val="center"/>
                              <w:rPr>
                                <w:rFonts w:hint="eastAsia" w:ascii="FZDaBiaoSong-B06S" w:hAnsi="FZDaBiaoSong-B06S" w:eastAsia="FZDaBiaoSong-B06S" w:cs="FZDaBiaoSong-B06S"/>
                                <w:color w:val="49442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FZDaBiaoSong-B06S" w:hAnsi="FZDaBiaoSong-B06S" w:eastAsia="FZDaBiaoSong-B06S" w:cs="FZDaBiaoSong-B06S"/>
                                <w:color w:val="494429"/>
                                <w:sz w:val="32"/>
                                <w:szCs w:val="32"/>
                              </w:rPr>
                              <w:t>广东XXXX科技有限公司</w:t>
                            </w:r>
                          </w:p>
                          <w:p>
                            <w:pPr>
                              <w:spacing w:line="120" w:lineRule="auto"/>
                              <w:jc w:val="center"/>
                              <w:rPr>
                                <w:rFonts w:hint="eastAsia" w:ascii="FZDaBiaoSong-B06S" w:hAnsi="FZDaBiaoSong-B06S" w:eastAsia="FZDaBiaoSong-B06S" w:cs="FZDaBiaoSong-B06S"/>
                                <w:color w:val="49442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FZDaBiaoSong-B06S" w:hAnsi="FZDaBiaoSong-B06S" w:eastAsia="FZDaBiaoSong-B06S" w:cs="FZDaBiaoSong-B06S"/>
                                <w:color w:val="494429"/>
                                <w:sz w:val="32"/>
                                <w:szCs w:val="32"/>
                              </w:rPr>
                              <w:t>2017年5月10日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05.05pt;margin-top:568.2pt;height:71.65pt;width:211.5pt;z-index:251659264;mso-width-relative:page;mso-height-relative:page;" filled="f" stroked="f" coordsize="21600,21600" o:gfxdata="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YAaHDdAAAADQEAAA8AAAAAAAAAAQAgAAAAIgAAAGRycy9kb3ducmV2LnhtbFBLAQIUABQAAAAI&#10;AIdO4kATw4/qIQIAACY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20" w:lineRule="auto"/>
                        <w:jc w:val="center"/>
                        <w:rPr>
                          <w:rFonts w:hint="eastAsia" w:ascii="FZDaBiaoSong-B06S" w:hAnsi="FZDaBiaoSong-B06S" w:eastAsia="FZDaBiaoSong-B06S" w:cs="FZDaBiaoSong-B06S"/>
                          <w:color w:val="49442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FZDaBiaoSong-B06S" w:hAnsi="FZDaBiaoSong-B06S" w:eastAsia="FZDaBiaoSong-B06S" w:cs="FZDaBiaoSong-B06S"/>
                          <w:color w:val="494429"/>
                          <w:sz w:val="32"/>
                          <w:szCs w:val="32"/>
                        </w:rPr>
                        <w:t>广东XXXX科技有限公司</w:t>
                      </w:r>
                    </w:p>
                    <w:p>
                      <w:pPr>
                        <w:spacing w:line="120" w:lineRule="auto"/>
                        <w:jc w:val="center"/>
                        <w:rPr>
                          <w:rFonts w:hint="eastAsia" w:ascii="FZDaBiaoSong-B06S" w:hAnsi="FZDaBiaoSong-B06S" w:eastAsia="FZDaBiaoSong-B06S" w:cs="FZDaBiaoSong-B06S"/>
                          <w:color w:val="49442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FZDaBiaoSong-B06S" w:hAnsi="FZDaBiaoSong-B06S" w:eastAsia="FZDaBiaoSong-B06S" w:cs="FZDaBiaoSong-B06S"/>
                          <w:color w:val="494429"/>
                          <w:sz w:val="32"/>
                          <w:szCs w:val="32"/>
                        </w:rPr>
                        <w:t>2017年5月10日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6783" w:h="11850" w:orient="landscape"/>
      <w:pgMar w:top="1800" w:right="1440" w:bottom="180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023D4CC-C38D-48A7-8A1F-07995E9FC2E0}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24367B1C-87E0-44D2-8423-2CA7826A6E77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  <w:embedRegular r:id="rId3" w:fontKey="{8FE2B608-3031-49C0-BA6B-91C1BAF788EB}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4" w:fontKey="{FF492B09-CBCD-4F12-8F3E-A94EAA4BF615}"/>
  </w:font>
  <w:font w:name="Bodoni Bk BT">
    <w:panose1 w:val="02070603070706020303"/>
    <w:charset w:val="00"/>
    <w:family w:val="auto"/>
    <w:pitch w:val="default"/>
    <w:sig w:usb0="800000AF" w:usb1="1000204A" w:usb2="00000000" w:usb3="00000000" w:csb0="00000011" w:csb1="00000000"/>
    <w:embedRegular r:id="rId5" w:fontKey="{8C123F58-CE24-4F05-A5F0-C200696DA5BE}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6" w:fontKey="{D53E43DC-B77B-487B-AD5C-03F6BC423713}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  <w:embedRegular r:id="rId7" w:fontKey="{A9A76061-165A-4FAB-B27D-0FF408BB51BB}"/>
  </w:font>
  <w:font w:name="Morning Star">
    <w:panose1 w:val="02000500000000000000"/>
    <w:charset w:val="00"/>
    <w:family w:val="auto"/>
    <w:pitch w:val="default"/>
    <w:sig w:usb0="00000000" w:usb1="00000000" w:usb2="00000000" w:usb3="00000000" w:csb0="00000000" w:csb1="00000000"/>
    <w:embedRegular r:id="rId8" w:fontKey="{827702C2-9347-4092-854F-510D37E239AF}"/>
  </w:font>
  <w:font w:name="Bodoni Bd BT">
    <w:panose1 w:val="02070803080706020303"/>
    <w:charset w:val="00"/>
    <w:family w:val="auto"/>
    <w:pitch w:val="default"/>
    <w:sig w:usb0="800000AF" w:usb1="1000204A" w:usb2="00000000" w:usb3="00000000" w:csb0="00000011" w:csb1="00000000"/>
    <w:embedRegular r:id="rId9" w:fontKey="{B264A728-A761-408E-A904-0049A3BCBC90}"/>
  </w:font>
  <w:font w:name="LiSu">
    <w:panose1 w:val="02010509060101010101"/>
    <w:charset w:val="86"/>
    <w:family w:val="modern"/>
    <w:pitch w:val="default"/>
    <w:sig w:usb0="00000000" w:usb1="00000000" w:usb2="00000000" w:usb3="00000000" w:csb0="00000000" w:csb1="00000000"/>
    <w:embedRegular r:id="rId10" w:fontKey="{4ED1D6C1-3F9D-4240-A4C8-654FC634523B}"/>
  </w:font>
  <w:font w:name="FZDaBiaoSong-B06S">
    <w:panose1 w:val="03000509000000000000"/>
    <w:charset w:val="86"/>
    <w:family w:val="auto"/>
    <w:pitch w:val="default"/>
    <w:sig w:usb0="00000000" w:usb1="00000000" w:usb2="00000000" w:usb3="00000000" w:csb0="00000000" w:csb1="00000000"/>
    <w:embedRegular r:id="rId11" w:fontKey="{40EAB1ED-6F13-4F0D-A466-DE38D8B78FFA}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-932180</wp:posOffset>
          </wp:positionH>
          <wp:positionV relativeFrom="paragraph">
            <wp:posOffset>-570230</wp:posOffset>
          </wp:positionV>
          <wp:extent cx="10692130" cy="7558405"/>
          <wp:effectExtent l="0" t="0" r="1270" b="10795"/>
          <wp:wrapNone/>
          <wp:docPr id="15" name="图片 5" descr="H:\稻壳儿相关资料\稻壳儿海外版资料\海外版证书\图片1.png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5" descr="H:\稻壳儿相关资料\稻壳儿海外版资料\海外版证书\图片1.png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130" cy="75584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TrueTypeFonts/>
  <w:embedSystemFonts/>
  <w:saveSubset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87C92"/>
    <w:rsid w:val="0005733C"/>
    <w:rsid w:val="00111BAB"/>
    <w:rsid w:val="00212B4F"/>
    <w:rsid w:val="00350F02"/>
    <w:rsid w:val="003B56D6"/>
    <w:rsid w:val="005102C9"/>
    <w:rsid w:val="00B81D68"/>
    <w:rsid w:val="00C948EE"/>
    <w:rsid w:val="00F960EA"/>
    <w:rsid w:val="01AD7B05"/>
    <w:rsid w:val="01B20757"/>
    <w:rsid w:val="020C767E"/>
    <w:rsid w:val="03C66BF5"/>
    <w:rsid w:val="03F7729A"/>
    <w:rsid w:val="05CD506D"/>
    <w:rsid w:val="09B8331C"/>
    <w:rsid w:val="0B3F3236"/>
    <w:rsid w:val="0C4003EF"/>
    <w:rsid w:val="0D617C9E"/>
    <w:rsid w:val="140472AC"/>
    <w:rsid w:val="15C376BA"/>
    <w:rsid w:val="16AB3548"/>
    <w:rsid w:val="18E41FE4"/>
    <w:rsid w:val="18F87C92"/>
    <w:rsid w:val="1E7176D1"/>
    <w:rsid w:val="1F42557D"/>
    <w:rsid w:val="253C4C57"/>
    <w:rsid w:val="261D485A"/>
    <w:rsid w:val="28620C38"/>
    <w:rsid w:val="29144F2F"/>
    <w:rsid w:val="2A023B50"/>
    <w:rsid w:val="2AF143D4"/>
    <w:rsid w:val="2E9C7B2F"/>
    <w:rsid w:val="2EB80484"/>
    <w:rsid w:val="308D4C0B"/>
    <w:rsid w:val="31B04683"/>
    <w:rsid w:val="34D35554"/>
    <w:rsid w:val="34E43832"/>
    <w:rsid w:val="369D31FD"/>
    <w:rsid w:val="3C4F743B"/>
    <w:rsid w:val="3DA6146B"/>
    <w:rsid w:val="3F3251CC"/>
    <w:rsid w:val="42193229"/>
    <w:rsid w:val="423D1A39"/>
    <w:rsid w:val="42E762A2"/>
    <w:rsid w:val="463F0178"/>
    <w:rsid w:val="479E3D0B"/>
    <w:rsid w:val="47D04EB0"/>
    <w:rsid w:val="48452B53"/>
    <w:rsid w:val="493B7AE8"/>
    <w:rsid w:val="493E2B3F"/>
    <w:rsid w:val="4B0525D7"/>
    <w:rsid w:val="4C3646B7"/>
    <w:rsid w:val="4CC32E98"/>
    <w:rsid w:val="4D2A0306"/>
    <w:rsid w:val="4E9071B7"/>
    <w:rsid w:val="51A56065"/>
    <w:rsid w:val="5365405B"/>
    <w:rsid w:val="54513BA7"/>
    <w:rsid w:val="55656443"/>
    <w:rsid w:val="560E4FBA"/>
    <w:rsid w:val="56C6191B"/>
    <w:rsid w:val="579F0E6B"/>
    <w:rsid w:val="59222397"/>
    <w:rsid w:val="5A5535A3"/>
    <w:rsid w:val="5AE11A66"/>
    <w:rsid w:val="5BF92CE8"/>
    <w:rsid w:val="5DEF04A6"/>
    <w:rsid w:val="5EB71322"/>
    <w:rsid w:val="5F6C0028"/>
    <w:rsid w:val="60B57038"/>
    <w:rsid w:val="62CD3C05"/>
    <w:rsid w:val="62D330BA"/>
    <w:rsid w:val="6338577E"/>
    <w:rsid w:val="657064D0"/>
    <w:rsid w:val="65DA3ADA"/>
    <w:rsid w:val="66757860"/>
    <w:rsid w:val="668C6082"/>
    <w:rsid w:val="66B600E1"/>
    <w:rsid w:val="69633E69"/>
    <w:rsid w:val="69FC39F4"/>
    <w:rsid w:val="6AC3130A"/>
    <w:rsid w:val="6D464F07"/>
    <w:rsid w:val="6D790015"/>
    <w:rsid w:val="6D9F3258"/>
    <w:rsid w:val="70737B78"/>
    <w:rsid w:val="707B6FF5"/>
    <w:rsid w:val="71663BAB"/>
    <w:rsid w:val="72272BA1"/>
    <w:rsid w:val="72F53E94"/>
    <w:rsid w:val="7629137C"/>
    <w:rsid w:val="76470B47"/>
    <w:rsid w:val="78CD3698"/>
    <w:rsid w:val="794D2602"/>
    <w:rsid w:val="795D2FEF"/>
    <w:rsid w:val="79B23B53"/>
    <w:rsid w:val="7A484E6F"/>
    <w:rsid w:val="7D8F73DD"/>
    <w:rsid w:val="7E6D39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9" Type="http://schemas.openxmlformats.org/officeDocument/2006/relationships/font" Target="fonts/font9.odttf"/><Relationship Id="rId8" Type="http://schemas.openxmlformats.org/officeDocument/2006/relationships/font" Target="fonts/font8.odttf"/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1" Type="http://schemas.openxmlformats.org/officeDocument/2006/relationships/font" Target="fonts/font11.odttf"/><Relationship Id="rId10" Type="http://schemas.openxmlformats.org/officeDocument/2006/relationships/font" Target="fonts/font10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\AppData\Local\Packages\ZhuhaiKingsoftOfficeSoftw.WPSOffice_924xes6e8q1tw\LocalCache\Roaming\kingsoft\office6\templates\download\default\%5bdedce3f3%5dRed%20and%20White%20Certificate%20of%20Appreciation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[dedce3f3]Red and White Certificate of Appreciation.doc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2019-10-16T16:12:00Z</dcterms:created>
  <dc:creator>Devie C</dc:creator>
  <cp:lastModifiedBy>Devie C</cp:lastModifiedBy>
  <dcterms:modified xsi:type="dcterms:W3CDTF">2020-07-09T07:21:40Z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